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4" w:type="dxa"/>
        <w:tblLayout w:type="fixed"/>
        <w:tblLook w:val="0000" w:firstRow="0" w:lastRow="0" w:firstColumn="0" w:lastColumn="0" w:noHBand="0" w:noVBand="0"/>
      </w:tblPr>
      <w:tblGrid>
        <w:gridCol w:w="8924"/>
      </w:tblGrid>
      <w:tr w:rsidR="00050A96" w:rsidRPr="00860862" w14:paraId="0E95653B" w14:textId="77777777" w:rsidTr="00202C4F">
        <w:trPr>
          <w:cantSplit/>
          <w:trHeight w:val="11898"/>
        </w:trPr>
        <w:tc>
          <w:tcPr>
            <w:tcW w:w="8924" w:type="dxa"/>
            <w:tcBorders>
              <w:top w:val="nil"/>
              <w:bottom w:val="nil"/>
              <w:right w:val="nil"/>
            </w:tcBorders>
          </w:tcPr>
          <w:p w14:paraId="151E0C8D" w14:textId="77777777" w:rsidR="00050A96" w:rsidRPr="00860862" w:rsidRDefault="00EB2E83" w:rsidP="00050A96">
            <w:r>
              <w:t>Randal Egan</w:t>
            </w:r>
          </w:p>
          <w:p w14:paraId="3CD43A97" w14:textId="77777777" w:rsidR="00050A96" w:rsidRPr="00860862" w:rsidRDefault="00EB2E83" w:rsidP="00050A96">
            <w:r>
              <w:t>1075 East Fremont Circle South</w:t>
            </w:r>
            <w:r w:rsidR="00050A96" w:rsidRPr="00860862">
              <w:t xml:space="preserve">, </w:t>
            </w:r>
            <w:r>
              <w:t>Centennial, CO, 80122</w:t>
            </w:r>
          </w:p>
          <w:p w14:paraId="34D883A1" w14:textId="77777777" w:rsidR="00050A96" w:rsidRPr="00860862" w:rsidRDefault="00EB2E83" w:rsidP="00050A96">
            <w:r>
              <w:t>720-331-9724</w:t>
            </w:r>
          </w:p>
          <w:p w14:paraId="713E89FB" w14:textId="77777777" w:rsidR="00050A96" w:rsidRPr="00860862" w:rsidRDefault="00EB2E83" w:rsidP="00050A96">
            <w:pPr>
              <w:pStyle w:val="E-mailaddress"/>
            </w:pPr>
            <w:r>
              <w:t>regan3</w:t>
            </w:r>
            <w:r w:rsidR="00050A96" w:rsidRPr="00860862">
              <w:t>@student.cccs.edu</w:t>
            </w:r>
          </w:p>
          <w:p w14:paraId="074061DD" w14:textId="77777777" w:rsidR="00050A96" w:rsidRPr="00860862" w:rsidRDefault="00050A96" w:rsidP="00050A96">
            <w:r w:rsidRPr="00860862">
              <w:t>SUMMARY</w:t>
            </w:r>
          </w:p>
          <w:p w14:paraId="4BF7228B" w14:textId="77777777" w:rsidR="00050A96" w:rsidRPr="00860862" w:rsidRDefault="00EB2E83" w:rsidP="00050A96">
            <w:pPr>
              <w:pStyle w:val="Text"/>
            </w:pPr>
            <w:r>
              <w:t>More than 5</w:t>
            </w:r>
            <w:r w:rsidR="00050A96" w:rsidRPr="00860862">
              <w:t xml:space="preserve"> years programming and application development experience, and an excellent education</w:t>
            </w:r>
          </w:p>
          <w:tbl>
            <w:tblPr>
              <w:tblW w:w="9302" w:type="dxa"/>
              <w:tblBorders>
                <w:top w:val="single" w:sz="4" w:space="0" w:color="999999"/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02"/>
            </w:tblGrid>
            <w:tr w:rsidR="00050A96" w:rsidRPr="00860862" w14:paraId="68E53C1B" w14:textId="77777777" w:rsidTr="00050A96">
              <w:trPr>
                <w:trHeight w:val="3543"/>
              </w:trPr>
              <w:tc>
                <w:tcPr>
                  <w:tcW w:w="9302" w:type="dxa"/>
                </w:tcPr>
                <w:p w14:paraId="62F4FE5E" w14:textId="77777777" w:rsidR="00050A96" w:rsidRPr="00860862" w:rsidRDefault="00050A96" w:rsidP="00050A96">
                  <w:r w:rsidRPr="00860862">
                    <w:t>COMPUTER SKILLS</w:t>
                  </w:r>
                </w:p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4"/>
                    <w:gridCol w:w="4124"/>
                    <w:gridCol w:w="829"/>
                  </w:tblGrid>
                  <w:tr w:rsidR="00050A96" w:rsidRPr="00860862" w14:paraId="0AF492F1" w14:textId="77777777" w:rsidTr="00050A96">
                    <w:tc>
                      <w:tcPr>
                        <w:tcW w:w="8467" w:type="dxa"/>
                        <w:gridSpan w:val="3"/>
                      </w:tcPr>
                      <w:p w14:paraId="6BCF4E1D" w14:textId="77777777" w:rsidR="00050A96" w:rsidRPr="00860862" w:rsidRDefault="00050A96" w:rsidP="000726CF">
                        <w:pPr>
                          <w:pStyle w:val="Title"/>
                          <w:rPr>
                            <w:b w:val="0"/>
                          </w:rPr>
                        </w:pPr>
                        <w:r w:rsidRPr="00860862">
                          <w:rPr>
                            <w:b w:val="0"/>
                          </w:rPr>
                          <w:t>Languages</w:t>
                        </w:r>
                      </w:p>
                    </w:tc>
                  </w:tr>
                  <w:tr w:rsidR="00050A96" w:rsidRPr="00860862" w14:paraId="54EAD2D5" w14:textId="77777777" w:rsidTr="00050A96">
                    <w:tc>
                      <w:tcPr>
                        <w:tcW w:w="8467" w:type="dxa"/>
                        <w:gridSpan w:val="3"/>
                      </w:tcPr>
                      <w:p w14:paraId="63B5EA4F" w14:textId="77777777" w:rsidR="00050A96" w:rsidRPr="00860862" w:rsidRDefault="00050A96" w:rsidP="00EB2E83">
                        <w:pPr>
                          <w:pStyle w:val="bulletedlist"/>
                        </w:pPr>
                        <w:r w:rsidRPr="00860862">
                          <w:t xml:space="preserve">Proficient in: C, C# </w:t>
                        </w:r>
                        <w:r w:rsidR="00EB2E83">
                          <w:t>Java, Javascript, Python</w:t>
                        </w:r>
                      </w:p>
                    </w:tc>
                  </w:tr>
                  <w:tr w:rsidR="00050A96" w:rsidRPr="00860862" w14:paraId="576CE41A" w14:textId="77777777" w:rsidTr="00050A96">
                    <w:tc>
                      <w:tcPr>
                        <w:tcW w:w="8467" w:type="dxa"/>
                        <w:gridSpan w:val="3"/>
                      </w:tcPr>
                      <w:p w14:paraId="4FA71211" w14:textId="77777777" w:rsidR="00050A96" w:rsidRPr="00860862" w:rsidRDefault="00050A96" w:rsidP="00EB2E83">
                        <w:pPr>
                          <w:pStyle w:val="bulletedlist"/>
                        </w:pPr>
                        <w:r w:rsidRPr="00860862">
                          <w:t xml:space="preserve">Familiar with: </w:t>
                        </w:r>
                        <w:r w:rsidR="00EB2E83">
                          <w:t>C++, HTML, Papyrus, CSS</w:t>
                        </w:r>
                      </w:p>
                    </w:tc>
                  </w:tr>
                  <w:tr w:rsidR="00050A96" w:rsidRPr="00860862" w14:paraId="10D02F67" w14:textId="77777777" w:rsidTr="00050A96">
                    <w:tc>
                      <w:tcPr>
                        <w:tcW w:w="8467" w:type="dxa"/>
                        <w:gridSpan w:val="3"/>
                      </w:tcPr>
                      <w:p w14:paraId="07778FB1" w14:textId="77777777" w:rsidR="00050A96" w:rsidRPr="00860862" w:rsidRDefault="00050A96" w:rsidP="000726CF">
                        <w:pPr>
                          <w:pStyle w:val="Title"/>
                          <w:rPr>
                            <w:b w:val="0"/>
                          </w:rPr>
                        </w:pPr>
                        <w:r w:rsidRPr="00860862">
                          <w:rPr>
                            <w:b w:val="0"/>
                          </w:rPr>
                          <w:t>Software</w:t>
                        </w:r>
                      </w:p>
                    </w:tc>
                  </w:tr>
                  <w:tr w:rsidR="00050A96" w:rsidRPr="00860862" w14:paraId="19701A4C" w14:textId="77777777" w:rsidTr="00050A96">
                    <w:tc>
                      <w:tcPr>
                        <w:tcW w:w="8467" w:type="dxa"/>
                        <w:gridSpan w:val="3"/>
                      </w:tcPr>
                      <w:p w14:paraId="1DB73B71" w14:textId="2FA3D9F8" w:rsidR="00050A96" w:rsidRPr="00860862" w:rsidRDefault="000D6A08" w:rsidP="000D6A08">
                        <w:pPr>
                          <w:pStyle w:val="bulletedlist"/>
                        </w:pPr>
                        <w:r>
                          <w:t xml:space="preserve">Software: </w:t>
                        </w:r>
                        <w:proofErr w:type="spellStart"/>
                        <w:r>
                          <w:t>XCode</w:t>
                        </w:r>
                        <w:proofErr w:type="spellEnd"/>
                        <w:r>
                          <w:t xml:space="preserve">, Android Studio, Eclipse, </w:t>
                        </w:r>
                        <w:proofErr w:type="spellStart"/>
                        <w:r>
                          <w:t>JGrasp</w:t>
                        </w:r>
                        <w:proofErr w:type="spellEnd"/>
                        <w:r>
                          <w:t>, Microsoft Office</w:t>
                        </w:r>
                      </w:p>
                    </w:tc>
                  </w:tr>
                  <w:tr w:rsidR="00050A96" w:rsidRPr="00860862" w14:paraId="28AA6014" w14:textId="77777777" w:rsidTr="00860862">
                    <w:trPr>
                      <w:trHeight w:val="405"/>
                    </w:trPr>
                    <w:tc>
                      <w:tcPr>
                        <w:tcW w:w="8467" w:type="dxa"/>
                        <w:gridSpan w:val="3"/>
                      </w:tcPr>
                      <w:p w14:paraId="7CAD8A95" w14:textId="40BD3F4B" w:rsidR="000D6A08" w:rsidRPr="00860862" w:rsidRDefault="000D6A08" w:rsidP="000D6A08">
                        <w:pPr>
                          <w:pStyle w:val="bulletedlistlastline"/>
                        </w:pPr>
                        <w:r>
                          <w:t xml:space="preserve">Platforms: </w:t>
                        </w:r>
                        <w:r w:rsidR="00050A96" w:rsidRPr="00860862">
                          <w:t>Microsoft Wind</w:t>
                        </w:r>
                        <w:r>
                          <w:t>ows XP, Vista, Windows 7, Windows 8, Windows 10, Linux, Mac OS.</w:t>
                        </w:r>
                      </w:p>
                    </w:tc>
                  </w:tr>
                  <w:tr w:rsidR="00050A96" w:rsidRPr="00860862" w14:paraId="5B06BAD2" w14:textId="77777777" w:rsidTr="00860862">
                    <w:trPr>
                      <w:gridAfter w:val="1"/>
                      <w:wAfter w:w="829" w:type="dxa"/>
                    </w:trPr>
                    <w:tc>
                      <w:tcPr>
                        <w:tcW w:w="351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2B34B31D" w14:textId="77777777" w:rsidR="00050A96" w:rsidRPr="00860862" w:rsidRDefault="00050A96" w:rsidP="00050A96">
                        <w:pPr>
                          <w:pStyle w:val="bulletedlistlastline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</w:pPr>
                        <w:r w:rsidRPr="00860862">
                          <w:t>Knowledge Of: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FC81CD4" w14:textId="77777777" w:rsidR="00050A96" w:rsidRPr="00860862" w:rsidRDefault="00050A96" w:rsidP="00050A96">
                        <w:pPr>
                          <w:pStyle w:val="bulletedlistlastline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</w:pPr>
                      </w:p>
                    </w:tc>
                  </w:tr>
                  <w:tr w:rsidR="00050A96" w:rsidRPr="00860862" w14:paraId="20803E7D" w14:textId="77777777" w:rsidTr="00860862">
                    <w:trPr>
                      <w:gridAfter w:val="1"/>
                      <w:wAfter w:w="829" w:type="dxa"/>
                    </w:trPr>
                    <w:tc>
                      <w:tcPr>
                        <w:tcW w:w="3514" w:type="dxa"/>
                        <w:tcBorders>
                          <w:top w:val="nil"/>
                          <w:right w:val="nil"/>
                        </w:tcBorders>
                      </w:tcPr>
                      <w:p w14:paraId="2C39E0E8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Web standards and compliancy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nil"/>
                          <w:left w:val="nil"/>
                        </w:tcBorders>
                      </w:tcPr>
                      <w:p w14:paraId="4375FD39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Computer architecture knowledge</w:t>
                        </w:r>
                      </w:p>
                    </w:tc>
                  </w:tr>
                  <w:tr w:rsidR="00050A96" w:rsidRPr="00860862" w14:paraId="18BD2695" w14:textId="77777777" w:rsidTr="00860862">
                    <w:trPr>
                      <w:gridAfter w:val="1"/>
                      <w:wAfter w:w="829" w:type="dxa"/>
                    </w:trPr>
                    <w:tc>
                      <w:tcPr>
                        <w:tcW w:w="3514" w:type="dxa"/>
                        <w:tcBorders>
                          <w:top w:val="nil"/>
                          <w:right w:val="nil"/>
                        </w:tcBorders>
                      </w:tcPr>
                      <w:p w14:paraId="72E9FF86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Security for websites/systems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nil"/>
                          <w:left w:val="nil"/>
                        </w:tcBorders>
                      </w:tcPr>
                      <w:p w14:paraId="15FCA7C6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Database structure design</w:t>
                        </w:r>
                      </w:p>
                    </w:tc>
                  </w:tr>
                  <w:tr w:rsidR="00050A96" w:rsidRPr="00860862" w14:paraId="4DCD7BDF" w14:textId="77777777" w:rsidTr="00860862">
                    <w:trPr>
                      <w:gridAfter w:val="1"/>
                      <w:wAfter w:w="829" w:type="dxa"/>
                    </w:trPr>
                    <w:tc>
                      <w:tcPr>
                        <w:tcW w:w="3514" w:type="dxa"/>
                        <w:tcBorders>
                          <w:top w:val="nil"/>
                          <w:right w:val="nil"/>
                        </w:tcBorders>
                      </w:tcPr>
                      <w:p w14:paraId="2B7DD8D4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Website/Server infrastructure</w:t>
                        </w:r>
                      </w:p>
                    </w:tc>
                    <w:tc>
                      <w:tcPr>
                        <w:tcW w:w="4124" w:type="dxa"/>
                        <w:tcBorders>
                          <w:top w:val="nil"/>
                          <w:left w:val="nil"/>
                        </w:tcBorders>
                      </w:tcPr>
                      <w:p w14:paraId="15F4076C" w14:textId="77777777" w:rsidR="00050A96" w:rsidRPr="00860862" w:rsidRDefault="00050A96" w:rsidP="00050A96">
                        <w:pPr>
                          <w:pStyle w:val="bulletedlist"/>
                          <w:tabs>
                            <w:tab w:val="clear" w:pos="288"/>
                          </w:tabs>
                          <w:ind w:left="0" w:firstLine="0"/>
                        </w:pPr>
                        <w:r w:rsidRPr="00860862">
                          <w:t>IT technician skills</w:t>
                        </w:r>
                      </w:p>
                    </w:tc>
                  </w:tr>
                </w:tbl>
                <w:p w14:paraId="5F15F858" w14:textId="77777777" w:rsidR="00050A96" w:rsidRPr="00860862" w:rsidRDefault="00050A96" w:rsidP="00050A96">
                  <w:pPr>
                    <w:pStyle w:val="bulletedlistlastline"/>
                    <w:numPr>
                      <w:ilvl w:val="0"/>
                      <w:numId w:val="0"/>
                    </w:numPr>
                    <w:ind w:left="288"/>
                  </w:pPr>
                </w:p>
              </w:tc>
            </w:tr>
          </w:tbl>
          <w:p w14:paraId="3D3FC67A" w14:textId="77777777" w:rsidR="00050A96" w:rsidRPr="00860862" w:rsidRDefault="00050A96" w:rsidP="00050A96">
            <w:pPr>
              <w:pStyle w:val="Heading1"/>
            </w:pPr>
          </w:p>
          <w:p w14:paraId="52AE1B06" w14:textId="77777777" w:rsidR="00202C4F" w:rsidRPr="00860862" w:rsidRDefault="00202C4F" w:rsidP="00050A96">
            <w:r>
              <w:tab/>
            </w:r>
          </w:p>
          <w:p w14:paraId="7C4F93D0" w14:textId="77777777" w:rsidR="00202C4F" w:rsidRDefault="00202C4F" w:rsidP="00202C4F">
            <w:pPr>
              <w:pStyle w:val="bulletedlist"/>
              <w:numPr>
                <w:ilvl w:val="0"/>
                <w:numId w:val="0"/>
              </w:numPr>
              <w:tabs>
                <w:tab w:val="left" w:pos="2745"/>
              </w:tabs>
            </w:pPr>
            <w:r>
              <w:tab/>
            </w:r>
          </w:p>
          <w:tbl>
            <w:tblPr>
              <w:tblStyle w:val="TableGrid"/>
              <w:tblW w:w="89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"/>
              <w:gridCol w:w="6102"/>
              <w:gridCol w:w="18"/>
              <w:gridCol w:w="2105"/>
              <w:gridCol w:w="231"/>
            </w:tblGrid>
            <w:tr w:rsidR="003136D7" w14:paraId="0C3801F5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  <w:tcBorders>
                    <w:top w:val="single" w:sz="2" w:space="0" w:color="A6A6A6" w:themeColor="background1" w:themeShade="A6"/>
                  </w:tcBorders>
                </w:tcPr>
                <w:p w14:paraId="13E67C37" w14:textId="77777777" w:rsidR="003136D7" w:rsidRDefault="003136D7" w:rsidP="00D05171">
                  <w:pPr>
                    <w:pStyle w:val="bulletedlist"/>
                    <w:numPr>
                      <w:ilvl w:val="0"/>
                      <w:numId w:val="0"/>
                    </w:numPr>
                    <w:tabs>
                      <w:tab w:val="left" w:pos="2745"/>
                    </w:tabs>
                  </w:pPr>
                  <w:r w:rsidRPr="003136D7">
                    <w:t>EXPERIENCE</w:t>
                  </w:r>
                </w:p>
              </w:tc>
            </w:tr>
            <w:tr w:rsidR="00202C4F" w:rsidRPr="00860862" w14:paraId="0FD6C85C" w14:textId="77777777" w:rsidTr="00191607">
              <w:trPr>
                <w:trHeight w:val="180"/>
              </w:trPr>
              <w:tc>
                <w:tcPr>
                  <w:tcW w:w="468" w:type="dxa"/>
                  <w:vMerge w:val="restart"/>
                  <w:tcBorders>
                    <w:top w:val="single" w:sz="2" w:space="0" w:color="A6A6A6" w:themeColor="background1" w:themeShade="A6"/>
                  </w:tcBorders>
                </w:tcPr>
                <w:p w14:paraId="5BAFBB6A" w14:textId="77777777" w:rsidR="00202C4F" w:rsidRPr="00860862" w:rsidRDefault="00202C4F" w:rsidP="00050A96"/>
              </w:tc>
              <w:tc>
                <w:tcPr>
                  <w:tcW w:w="6102" w:type="dxa"/>
                  <w:tcBorders>
                    <w:top w:val="single" w:sz="2" w:space="0" w:color="A6A6A6" w:themeColor="background1" w:themeShade="A6"/>
                  </w:tcBorders>
                </w:tcPr>
                <w:p w14:paraId="7FB5C02C" w14:textId="20EB20BA" w:rsidR="00202C4F" w:rsidRPr="00860862" w:rsidRDefault="00BC6C9D" w:rsidP="00050A96">
                  <w:pPr>
                    <w:pStyle w:val="Title"/>
                    <w:rPr>
                      <w:b w:val="0"/>
                    </w:rPr>
                  </w:pPr>
                  <w:r>
                    <w:rPr>
                      <w:b w:val="0"/>
                    </w:rPr>
                    <w:t>Store Manager</w:t>
                  </w:r>
                </w:p>
              </w:tc>
              <w:tc>
                <w:tcPr>
                  <w:tcW w:w="2354" w:type="dxa"/>
                  <w:gridSpan w:val="3"/>
                  <w:tcBorders>
                    <w:top w:val="single" w:sz="2" w:space="0" w:color="A6A6A6" w:themeColor="background1" w:themeShade="A6"/>
                  </w:tcBorders>
                </w:tcPr>
                <w:p w14:paraId="7A9A630C" w14:textId="4FC5AEEA" w:rsidR="00202C4F" w:rsidRPr="00860862" w:rsidRDefault="00BC6C9D" w:rsidP="00050A96">
                  <w:pPr>
                    <w:pStyle w:val="Dates"/>
                    <w:jc w:val="left"/>
                  </w:pPr>
                  <w:r>
                    <w:t>2015</w:t>
                  </w:r>
                  <w:r w:rsidR="00202C4F" w:rsidRPr="00860862">
                    <w:t>-Present</w:t>
                  </w:r>
                </w:p>
              </w:tc>
            </w:tr>
            <w:tr w:rsidR="00202C4F" w:rsidRPr="00860862" w14:paraId="5CDB0F14" w14:textId="77777777" w:rsidTr="003136D7">
              <w:trPr>
                <w:trHeight w:val="702"/>
              </w:trPr>
              <w:tc>
                <w:tcPr>
                  <w:tcW w:w="468" w:type="dxa"/>
                  <w:vMerge/>
                </w:tcPr>
                <w:p w14:paraId="3DD134C8" w14:textId="77777777" w:rsidR="00202C4F" w:rsidRPr="00860862" w:rsidRDefault="00202C4F" w:rsidP="00050A96"/>
              </w:tc>
              <w:tc>
                <w:tcPr>
                  <w:tcW w:w="8456" w:type="dxa"/>
                  <w:gridSpan w:val="4"/>
                </w:tcPr>
                <w:p w14:paraId="1DE2C1D0" w14:textId="018F0D62" w:rsidR="00202C4F" w:rsidRPr="00860862" w:rsidRDefault="00BC6C9D" w:rsidP="00050A96">
                  <w:pPr>
                    <w:rPr>
                      <w:rStyle w:val="LocationChar"/>
                    </w:rPr>
                  </w:pPr>
                  <w:r>
                    <w:rPr>
                      <w:rStyle w:val="LocationChar"/>
                    </w:rPr>
                    <w:t>Rocket Fizz Highlands Ranch</w:t>
                  </w:r>
                </w:p>
                <w:p w14:paraId="1F320448" w14:textId="0CA20853" w:rsidR="00202C4F" w:rsidRPr="00860862" w:rsidRDefault="00202C4F" w:rsidP="00050A96"/>
              </w:tc>
            </w:tr>
            <w:tr w:rsidR="00202C4F" w:rsidRPr="00860862" w14:paraId="687661F8" w14:textId="77777777" w:rsidTr="003136D7">
              <w:trPr>
                <w:trHeight w:val="270"/>
              </w:trPr>
              <w:tc>
                <w:tcPr>
                  <w:tcW w:w="468" w:type="dxa"/>
                  <w:vMerge/>
                </w:tcPr>
                <w:p w14:paraId="5ADE52B2" w14:textId="77777777" w:rsidR="00202C4F" w:rsidRPr="00860862" w:rsidRDefault="00202C4F" w:rsidP="00050A96"/>
              </w:tc>
              <w:tc>
                <w:tcPr>
                  <w:tcW w:w="6120" w:type="dxa"/>
                  <w:gridSpan w:val="2"/>
                </w:tcPr>
                <w:p w14:paraId="1E176E1A" w14:textId="6F6C327F" w:rsidR="00202C4F" w:rsidRPr="00860862" w:rsidRDefault="00D3360E" w:rsidP="00050A96">
                  <w:pPr>
                    <w:pStyle w:val="Title"/>
                    <w:rPr>
                      <w:b w:val="0"/>
                    </w:rPr>
                  </w:pPr>
                  <w:r>
                    <w:rPr>
                      <w:b w:val="0"/>
                    </w:rPr>
                    <w:t>Kitchen Manager</w:t>
                  </w:r>
                </w:p>
              </w:tc>
              <w:tc>
                <w:tcPr>
                  <w:tcW w:w="2336" w:type="dxa"/>
                  <w:gridSpan w:val="2"/>
                </w:tcPr>
                <w:p w14:paraId="03E7A375" w14:textId="17584A30" w:rsidR="00202C4F" w:rsidRPr="00860862" w:rsidRDefault="00D3360E" w:rsidP="00050A96">
                  <w:pPr>
                    <w:pStyle w:val="Dates"/>
                    <w:jc w:val="left"/>
                  </w:pPr>
                  <w:r>
                    <w:t>2014-2015</w:t>
                  </w:r>
                </w:p>
              </w:tc>
            </w:tr>
            <w:tr w:rsidR="00202C4F" w:rsidRPr="00860862" w14:paraId="158C31DB" w14:textId="77777777" w:rsidTr="003136D7">
              <w:trPr>
                <w:trHeight w:val="540"/>
              </w:trPr>
              <w:tc>
                <w:tcPr>
                  <w:tcW w:w="468" w:type="dxa"/>
                  <w:vMerge/>
                </w:tcPr>
                <w:p w14:paraId="20995637" w14:textId="77777777" w:rsidR="00202C4F" w:rsidRPr="00860862" w:rsidRDefault="00202C4F" w:rsidP="00050A96"/>
              </w:tc>
              <w:tc>
                <w:tcPr>
                  <w:tcW w:w="8456" w:type="dxa"/>
                  <w:gridSpan w:val="4"/>
                </w:tcPr>
                <w:p w14:paraId="358D3DC5" w14:textId="6000F9D7" w:rsidR="00202C4F" w:rsidRPr="00860862" w:rsidRDefault="00D3360E" w:rsidP="00050A96">
                  <w:pPr>
                    <w:pStyle w:val="Location"/>
                    <w:spacing w:line="240" w:lineRule="auto"/>
                  </w:pPr>
                  <w:proofErr w:type="spellStart"/>
                  <w:r>
                    <w:t>Smashburger</w:t>
                  </w:r>
                  <w:proofErr w:type="spellEnd"/>
                </w:p>
                <w:p w14:paraId="0687747A" w14:textId="0132A50F" w:rsidR="00202C4F" w:rsidRPr="00860862" w:rsidRDefault="00202C4F" w:rsidP="00050A96">
                  <w:pPr>
                    <w:pStyle w:val="bulletedlistlastline"/>
                    <w:numPr>
                      <w:ilvl w:val="0"/>
                      <w:numId w:val="0"/>
                    </w:numPr>
                    <w:spacing w:line="240" w:lineRule="auto"/>
                  </w:pPr>
                </w:p>
              </w:tc>
            </w:tr>
            <w:tr w:rsidR="00202C4F" w:rsidRPr="00860862" w14:paraId="4B1A79DC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  <w:tcBorders>
                    <w:top w:val="single" w:sz="2" w:space="0" w:color="A6A6A6" w:themeColor="background1" w:themeShade="A6"/>
                    <w:bottom w:val="single" w:sz="2" w:space="0" w:color="A6A6A6" w:themeColor="background1" w:themeShade="A6"/>
                  </w:tcBorders>
                </w:tcPr>
                <w:p w14:paraId="675F38FF" w14:textId="77777777" w:rsidR="00202C4F" w:rsidRPr="00860862" w:rsidRDefault="00202C4F" w:rsidP="00CF0A7E">
                  <w:pPr>
                    <w:pStyle w:val="Title"/>
                    <w:rPr>
                      <w:b w:val="0"/>
                      <w:caps/>
                    </w:rPr>
                  </w:pPr>
                  <w:bookmarkStart w:id="0" w:name="_GoBack"/>
                  <w:bookmarkEnd w:id="0"/>
                  <w:r w:rsidRPr="00860862">
                    <w:rPr>
                      <w:b w:val="0"/>
                      <w:caps/>
                    </w:rPr>
                    <w:t>EDUCATION</w:t>
                  </w:r>
                </w:p>
              </w:tc>
            </w:tr>
            <w:tr w:rsidR="00202C4F" w:rsidRPr="00860862" w14:paraId="11889D4D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  <w:tcBorders>
                    <w:top w:val="single" w:sz="2" w:space="0" w:color="A6A6A6" w:themeColor="background1" w:themeShade="A6"/>
                  </w:tcBorders>
                </w:tcPr>
                <w:p w14:paraId="51C1C3FD" w14:textId="13179262" w:rsidR="00202C4F" w:rsidRPr="00860862" w:rsidRDefault="000D6A08" w:rsidP="00CF0A7E">
                  <w:pPr>
                    <w:pStyle w:val="Title"/>
                    <w:rPr>
                      <w:b w:val="0"/>
                    </w:rPr>
                  </w:pPr>
                  <w:r>
                    <w:rPr>
                      <w:b w:val="0"/>
                    </w:rPr>
                    <w:t>Arapahoe Community College</w:t>
                  </w:r>
                </w:p>
              </w:tc>
            </w:tr>
            <w:tr w:rsidR="00202C4F" w:rsidRPr="00860862" w14:paraId="4EEFDDE8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</w:tcPr>
                <w:p w14:paraId="41074506" w14:textId="1E4EA9EA" w:rsidR="00202C4F" w:rsidRPr="00860862" w:rsidRDefault="00202C4F" w:rsidP="00CF0A7E">
                  <w:pPr>
                    <w:pStyle w:val="Dates"/>
                    <w:jc w:val="left"/>
                  </w:pPr>
                  <w:r w:rsidRPr="00860862">
                    <w:t>20</w:t>
                  </w:r>
                  <w:r w:rsidR="000D6A08">
                    <w:t>13-Present</w:t>
                  </w:r>
                </w:p>
              </w:tc>
            </w:tr>
            <w:tr w:rsidR="00202C4F" w:rsidRPr="00860862" w14:paraId="007A7FFF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</w:tcPr>
                <w:p w14:paraId="6320E83E" w14:textId="523810AD" w:rsidR="00202C4F" w:rsidRPr="00860862" w:rsidRDefault="00EC6B81" w:rsidP="00CF0A7E">
                  <w:pPr>
                    <w:pStyle w:val="Location"/>
                  </w:pPr>
                  <w:r>
                    <w:t>Littleton CO</w:t>
                  </w:r>
                </w:p>
              </w:tc>
            </w:tr>
            <w:tr w:rsidR="00202C4F" w:rsidRPr="00860862" w14:paraId="1E67AA40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</w:tcPr>
                <w:p w14:paraId="768D1B92" w14:textId="1B02B4C9" w:rsidR="00202C4F" w:rsidRPr="00860862" w:rsidRDefault="00EC6B81" w:rsidP="00CF0A7E">
                  <w:pPr>
                    <w:pStyle w:val="bulletedlist"/>
                  </w:pPr>
                  <w:r>
                    <w:t>Associate of Game Design and Development, Programming</w:t>
                  </w:r>
                </w:p>
              </w:tc>
            </w:tr>
            <w:tr w:rsidR="00202C4F" w:rsidRPr="00860862" w14:paraId="025A2842" w14:textId="77777777" w:rsidTr="003136D7">
              <w:trPr>
                <w:gridAfter w:val="1"/>
                <w:wAfter w:w="231" w:type="dxa"/>
              </w:trPr>
              <w:tc>
                <w:tcPr>
                  <w:tcW w:w="8693" w:type="dxa"/>
                  <w:gridSpan w:val="4"/>
                </w:tcPr>
                <w:p w14:paraId="09FB2229" w14:textId="33727DA0" w:rsidR="00202C4F" w:rsidRPr="00860862" w:rsidRDefault="00202C4F" w:rsidP="00CF0A7E">
                  <w:pPr>
                    <w:pStyle w:val="Text"/>
                  </w:pPr>
                </w:p>
              </w:tc>
            </w:tr>
          </w:tbl>
          <w:p w14:paraId="57C729A4" w14:textId="77777777" w:rsidR="00050A96" w:rsidRPr="00860862" w:rsidRDefault="00050A96" w:rsidP="00202C4F"/>
        </w:tc>
      </w:tr>
    </w:tbl>
    <w:p w14:paraId="14593B17" w14:textId="77777777" w:rsidR="008E18D5" w:rsidRPr="00DE7766" w:rsidRDefault="008E18D5" w:rsidP="00DE7766"/>
    <w:sectPr w:rsidR="008E18D5" w:rsidRPr="00DE7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96"/>
    <w:rsid w:val="000022EB"/>
    <w:rsid w:val="00050A96"/>
    <w:rsid w:val="00075E73"/>
    <w:rsid w:val="000D6A08"/>
    <w:rsid w:val="0010077D"/>
    <w:rsid w:val="00191607"/>
    <w:rsid w:val="00202C4F"/>
    <w:rsid w:val="002911C8"/>
    <w:rsid w:val="00301257"/>
    <w:rsid w:val="003136D7"/>
    <w:rsid w:val="00361AFB"/>
    <w:rsid w:val="00374E86"/>
    <w:rsid w:val="00382502"/>
    <w:rsid w:val="003F5303"/>
    <w:rsid w:val="005511AA"/>
    <w:rsid w:val="005C5D33"/>
    <w:rsid w:val="006962EF"/>
    <w:rsid w:val="006E2432"/>
    <w:rsid w:val="00790D50"/>
    <w:rsid w:val="007A2F12"/>
    <w:rsid w:val="00860862"/>
    <w:rsid w:val="008E18D5"/>
    <w:rsid w:val="0090731C"/>
    <w:rsid w:val="00907793"/>
    <w:rsid w:val="009548CA"/>
    <w:rsid w:val="00987217"/>
    <w:rsid w:val="00A07D6A"/>
    <w:rsid w:val="00A84E65"/>
    <w:rsid w:val="00AF1168"/>
    <w:rsid w:val="00B54803"/>
    <w:rsid w:val="00B9734C"/>
    <w:rsid w:val="00BC6C9D"/>
    <w:rsid w:val="00C069B4"/>
    <w:rsid w:val="00C302EE"/>
    <w:rsid w:val="00CD22BE"/>
    <w:rsid w:val="00D3360E"/>
    <w:rsid w:val="00D449BA"/>
    <w:rsid w:val="00D4662D"/>
    <w:rsid w:val="00D720EA"/>
    <w:rsid w:val="00D97489"/>
    <w:rsid w:val="00DE7766"/>
    <w:rsid w:val="00E33FCE"/>
    <w:rsid w:val="00EB2E83"/>
    <w:rsid w:val="00EC6B81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0A7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table" w:styleId="TableColumns4">
    <w:name w:val="Table Columns 4"/>
    <w:basedOn w:val="TableNormal"/>
    <w:rsid w:val="00050A96"/>
    <w:pPr>
      <w:spacing w:line="22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0022EB"/>
    <w:rPr>
      <w:rFonts w:ascii="Tahoma" w:hAnsi="Tahoma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rsid w:val="00D449BA"/>
    <w:pPr>
      <w:spacing w:after="240"/>
    </w:pPr>
    <w:rPr>
      <w:szCs w:val="20"/>
    </w:rPr>
  </w:style>
  <w:style w:type="table" w:styleId="TableGrid">
    <w:name w:val="Table Grid"/>
    <w:basedOn w:val="TableNormal"/>
    <w:rsid w:val="00050A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01459015\Application%20Data\Microsoft\Templates\Computer%20programmer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77E12-8F04-E840-9FF0-9B26FCDC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Settings\S01459015\Application Data\Microsoft\Templates\Computer programmer resume(2).dot</Template>
  <TotalTime>7</TotalTime>
  <Pages>1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testadmin</dc:creator>
  <cp:keywords/>
  <dc:description/>
  <cp:lastModifiedBy>Egan, Randal (regan3@student.cccs.edu)</cp:lastModifiedBy>
  <cp:revision>7</cp:revision>
  <cp:lastPrinted>2004-03-09T22:36:00Z</cp:lastPrinted>
  <dcterms:created xsi:type="dcterms:W3CDTF">2018-02-26T16:36:00Z</dcterms:created>
  <dcterms:modified xsi:type="dcterms:W3CDTF">2018-02-26T16:42:00Z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